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73E28" w14:textId="77777777" w:rsidR="00C176DA" w:rsidRDefault="00732CB6">
      <w:pPr>
        <w:pStyle w:val="a3"/>
        <w:rPr>
          <w:rFonts w:hint="eastAsia"/>
          <w:lang w:eastAsia="zh-CN"/>
        </w:rPr>
      </w:pPr>
      <w:r>
        <w:rPr>
          <w:lang w:eastAsia="zh-CN"/>
        </w:rPr>
        <w:t>例会记录</w:t>
      </w:r>
    </w:p>
    <w:p w14:paraId="386A9978" w14:textId="359C4D65" w:rsidR="00BE2FAD" w:rsidRDefault="00BE2FAD" w:rsidP="00886B8F">
      <w:pPr>
        <w:rPr>
          <w:rFonts w:hint="eastAsia"/>
          <w:lang w:eastAsia="zh-CN"/>
        </w:rPr>
      </w:pPr>
      <w:r w:rsidRPr="006425D1">
        <w:rPr>
          <w:color w:val="FF7A00" w:themeColor="accent1"/>
          <w:lang w:eastAsia="zh-CN"/>
        </w:rPr>
        <w:t>会议时间：</w:t>
      </w:r>
      <w:r w:rsidR="00BC4258" w:rsidRPr="00B64465">
        <w:rPr>
          <w:lang w:eastAsia="zh-CN"/>
        </w:rPr>
        <w:t>2015</w:t>
      </w:r>
      <w:r w:rsidR="00BC4258" w:rsidRPr="00B64465">
        <w:rPr>
          <w:rFonts w:hint="eastAsia"/>
          <w:lang w:eastAsia="zh-CN"/>
        </w:rPr>
        <w:t>年</w:t>
      </w:r>
      <w:r w:rsidR="00A86E7F" w:rsidRPr="00B64465">
        <w:rPr>
          <w:lang w:eastAsia="zh-CN"/>
        </w:rPr>
        <w:t>4</w:t>
      </w:r>
      <w:r w:rsidR="00A86E7F" w:rsidRPr="00B64465">
        <w:rPr>
          <w:rFonts w:hint="eastAsia"/>
          <w:lang w:eastAsia="zh-CN"/>
        </w:rPr>
        <w:t>月</w:t>
      </w:r>
      <w:r w:rsidR="00A86E7F" w:rsidRPr="00B64465">
        <w:rPr>
          <w:lang w:eastAsia="zh-CN"/>
        </w:rPr>
        <w:t>4</w:t>
      </w:r>
      <w:r w:rsidR="00A86E7F" w:rsidRPr="00B64465">
        <w:rPr>
          <w:rFonts w:hint="eastAsia"/>
          <w:lang w:eastAsia="zh-CN"/>
        </w:rPr>
        <w:t>日</w:t>
      </w:r>
    </w:p>
    <w:p w14:paraId="51D485B8" w14:textId="18000BA3" w:rsidR="00A62872" w:rsidRDefault="00F227F2">
      <w:pPr>
        <w:rPr>
          <w:rFonts w:hint="eastAsia"/>
          <w:lang w:eastAsia="zh-CN"/>
        </w:rPr>
      </w:pPr>
      <w:r w:rsidRPr="006425D1">
        <w:rPr>
          <w:color w:val="FF7A00" w:themeColor="accent1"/>
          <w:lang w:eastAsia="zh-CN"/>
        </w:rPr>
        <w:t>会议主持人：</w:t>
      </w:r>
      <w:r>
        <w:rPr>
          <w:rFonts w:hint="eastAsia"/>
          <w:lang w:eastAsia="zh-CN"/>
        </w:rPr>
        <w:t>吕佳高</w:t>
      </w:r>
    </w:p>
    <w:p w14:paraId="670C0C6E" w14:textId="010FA5D0" w:rsidR="004A3487" w:rsidRDefault="004A3487">
      <w:pPr>
        <w:rPr>
          <w:lang w:eastAsia="zh-CN"/>
        </w:rPr>
      </w:pPr>
      <w:r w:rsidRPr="006425D1">
        <w:rPr>
          <w:rFonts w:hint="eastAsia"/>
          <w:color w:val="FF7A00" w:themeColor="accent1"/>
          <w:lang w:eastAsia="zh-CN"/>
        </w:rPr>
        <w:t>到</w:t>
      </w:r>
      <w:r w:rsidR="00001D94" w:rsidRPr="006425D1">
        <w:rPr>
          <w:color w:val="FF7A00" w:themeColor="accent1"/>
          <w:lang w:eastAsia="zh-CN"/>
        </w:rPr>
        <w:t>会</w:t>
      </w:r>
      <w:r w:rsidRPr="006425D1">
        <w:rPr>
          <w:color w:val="FF7A00" w:themeColor="accent1"/>
          <w:lang w:eastAsia="zh-CN"/>
        </w:rPr>
        <w:t>人</w:t>
      </w:r>
      <w:r w:rsidRPr="006425D1">
        <w:rPr>
          <w:rFonts w:hint="eastAsia"/>
          <w:color w:val="FF7A00" w:themeColor="accent1"/>
          <w:lang w:eastAsia="zh-CN"/>
        </w:rPr>
        <w:t>员</w:t>
      </w:r>
      <w:r w:rsidRPr="006425D1">
        <w:rPr>
          <w:color w:val="FF7A00" w:themeColor="accent1"/>
          <w:lang w:eastAsia="zh-CN"/>
        </w:rPr>
        <w:t>：</w:t>
      </w:r>
      <w:r w:rsidR="00A00CB5">
        <w:rPr>
          <w:rFonts w:hint="eastAsia"/>
          <w:lang w:eastAsia="zh-CN"/>
        </w:rPr>
        <w:t>尹航</w:t>
      </w:r>
      <w:r w:rsidR="00A00CB5">
        <w:rPr>
          <w:lang w:eastAsia="zh-CN"/>
        </w:rPr>
        <w:t>、</w:t>
      </w:r>
      <w:r w:rsidR="00A00CB5">
        <w:rPr>
          <w:rFonts w:hint="eastAsia"/>
          <w:lang w:eastAsia="zh-CN"/>
        </w:rPr>
        <w:t>司</w:t>
      </w:r>
      <w:r w:rsidR="00A00CB5">
        <w:rPr>
          <w:lang w:eastAsia="zh-CN"/>
        </w:rPr>
        <w:t>伟</w:t>
      </w:r>
      <w:r w:rsidR="00A00CB5">
        <w:rPr>
          <w:rFonts w:hint="eastAsia"/>
          <w:lang w:eastAsia="zh-CN"/>
        </w:rPr>
        <w:t>宏</w:t>
      </w:r>
      <w:r w:rsidR="00A00CB5">
        <w:rPr>
          <w:lang w:eastAsia="zh-CN"/>
        </w:rPr>
        <w:t>、</w:t>
      </w:r>
      <w:r w:rsidR="00A00CB5">
        <w:rPr>
          <w:rFonts w:hint="eastAsia"/>
          <w:lang w:eastAsia="zh-CN"/>
        </w:rPr>
        <w:t>吕佳高</w:t>
      </w:r>
      <w:r w:rsidR="00A00CB5">
        <w:rPr>
          <w:lang w:eastAsia="zh-CN"/>
        </w:rPr>
        <w:t>、</w:t>
      </w:r>
      <w:r w:rsidR="00A00CB5">
        <w:rPr>
          <w:rFonts w:hint="eastAsia"/>
          <w:lang w:eastAsia="zh-CN"/>
        </w:rPr>
        <w:t>闫</w:t>
      </w:r>
      <w:r w:rsidR="00A00CB5">
        <w:rPr>
          <w:lang w:eastAsia="zh-CN"/>
        </w:rPr>
        <w:t>子超</w:t>
      </w:r>
    </w:p>
    <w:p w14:paraId="528D8393" w14:textId="53D61C4E" w:rsidR="00B677A9" w:rsidRDefault="00B677A9" w:rsidP="00B677A9">
      <w:pPr>
        <w:rPr>
          <w:lang w:eastAsia="zh-CN"/>
        </w:rPr>
      </w:pPr>
      <w:r w:rsidRPr="006425D1">
        <w:rPr>
          <w:color w:val="FF7A00" w:themeColor="accent1"/>
          <w:lang w:eastAsia="zh-CN"/>
        </w:rPr>
        <w:t>会议目标：</w:t>
      </w:r>
      <w:r>
        <w:rPr>
          <w:lang w:eastAsia="zh-CN"/>
        </w:rPr>
        <w:t>阅读代码，</w:t>
      </w:r>
      <w:r>
        <w:rPr>
          <w:rFonts w:hint="eastAsia"/>
          <w:lang w:eastAsia="zh-CN"/>
        </w:rPr>
        <w:t>并讨论</w:t>
      </w:r>
      <w:r>
        <w:rPr>
          <w:lang w:eastAsia="zh-CN"/>
        </w:rPr>
        <w:t>代码的意义</w:t>
      </w:r>
      <w:r w:rsidR="00122F32">
        <w:rPr>
          <w:lang w:eastAsia="zh-CN"/>
        </w:rPr>
        <w:t>。</w:t>
      </w:r>
    </w:p>
    <w:p w14:paraId="0C4BC9E8" w14:textId="6EBFD121" w:rsidR="00B677A9" w:rsidRPr="006425D1" w:rsidRDefault="009C7458">
      <w:pPr>
        <w:rPr>
          <w:color w:val="FF7A00" w:themeColor="accent1"/>
          <w:lang w:eastAsia="zh-CN"/>
        </w:rPr>
      </w:pPr>
      <w:r w:rsidRPr="006425D1">
        <w:rPr>
          <w:color w:val="FF7A00" w:themeColor="accent1"/>
          <w:lang w:eastAsia="zh-CN"/>
        </w:rPr>
        <w:t>会议内容：</w:t>
      </w:r>
    </w:p>
    <w:p w14:paraId="7955554B" w14:textId="4B35E453" w:rsidR="006F03C0" w:rsidRDefault="006F116B" w:rsidP="002306DB">
      <w:pPr>
        <w:pStyle w:val="af8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阅读代码</w:t>
      </w:r>
    </w:p>
    <w:p w14:paraId="33908B1F" w14:textId="704A83BC" w:rsidR="002306DB" w:rsidRDefault="00A606AF" w:rsidP="002306DB">
      <w:pPr>
        <w:rPr>
          <w:lang w:eastAsia="zh-CN"/>
        </w:rPr>
      </w:pPr>
      <w:r>
        <w:rPr>
          <w:lang w:eastAsia="zh-CN"/>
        </w:rPr>
        <w:t>bison.y</w:t>
      </w:r>
      <w:r w:rsidR="00EC3E8F">
        <w:rPr>
          <w:rFonts w:hint="eastAsia"/>
          <w:lang w:eastAsia="zh-CN"/>
        </w:rPr>
        <w:t>里</w:t>
      </w:r>
      <w:r w:rsidR="00EC3E8F">
        <w:rPr>
          <w:lang w:eastAsia="zh-CN"/>
        </w:rPr>
        <w:t>包含</w:t>
      </w:r>
      <w:r w:rsidR="00B3727F">
        <w:rPr>
          <w:rFonts w:hint="eastAsia"/>
          <w:lang w:eastAsia="zh-CN"/>
        </w:rPr>
        <w:t>BISON</w:t>
      </w:r>
      <w:r w:rsidR="00EC3E8F">
        <w:rPr>
          <w:lang w:eastAsia="zh-CN"/>
        </w:rPr>
        <w:t>文法分析</w:t>
      </w:r>
      <w:r w:rsidR="00966DA4">
        <w:rPr>
          <w:lang w:eastAsia="zh-CN"/>
        </w:rPr>
        <w:t>和</w:t>
      </w:r>
      <w:r w:rsidR="00FB6087">
        <w:rPr>
          <w:lang w:eastAsia="zh-CN"/>
        </w:rPr>
        <w:t>yylex()</w:t>
      </w:r>
      <w:r w:rsidR="00FB6087">
        <w:rPr>
          <w:rFonts w:hint="eastAsia"/>
          <w:lang w:eastAsia="zh-CN"/>
        </w:rPr>
        <w:t>词法分析</w:t>
      </w:r>
      <w:r w:rsidR="004B387F">
        <w:rPr>
          <w:lang w:eastAsia="zh-CN"/>
        </w:rPr>
        <w:t>。</w:t>
      </w:r>
    </w:p>
    <w:p w14:paraId="0B4C68E6" w14:textId="4AD09B38" w:rsidR="00D21BD6" w:rsidRDefault="002D1DD9">
      <w:pPr>
        <w:rPr>
          <w:lang w:eastAsia="zh-CN"/>
        </w:rPr>
      </w:pPr>
      <w:r>
        <w:rPr>
          <w:lang w:eastAsia="zh-CN"/>
        </w:rPr>
        <w:t xml:space="preserve">Demo.c </w:t>
      </w:r>
      <w:r w:rsidR="00BE43D8">
        <w:rPr>
          <w:lang w:eastAsia="zh-CN"/>
        </w:rPr>
        <w:t>是一个</w:t>
      </w:r>
      <w:r w:rsidR="00554835">
        <w:rPr>
          <w:lang w:eastAsia="zh-CN"/>
        </w:rPr>
        <w:t>运行</w:t>
      </w:r>
      <w:r w:rsidR="00554835">
        <w:rPr>
          <w:lang w:eastAsia="zh-CN"/>
        </w:rPr>
        <w:t>20</w:t>
      </w:r>
      <w:r w:rsidR="00554835">
        <w:rPr>
          <w:rFonts w:hint="eastAsia"/>
          <w:lang w:eastAsia="zh-CN"/>
        </w:rPr>
        <w:t>秒</w:t>
      </w:r>
      <w:r w:rsidR="00554835">
        <w:rPr>
          <w:lang w:eastAsia="zh-CN"/>
        </w:rPr>
        <w:t>的程序，</w:t>
      </w:r>
      <w:r w:rsidR="00554835">
        <w:rPr>
          <w:rFonts w:hint="eastAsia"/>
          <w:lang w:eastAsia="zh-CN"/>
        </w:rPr>
        <w:t>每秒</w:t>
      </w:r>
      <w:r w:rsidR="00E576A6">
        <w:rPr>
          <w:lang w:eastAsia="zh-CN"/>
        </w:rPr>
        <w:t>都有</w:t>
      </w:r>
      <w:r w:rsidR="00554835">
        <w:rPr>
          <w:lang w:eastAsia="zh-CN"/>
        </w:rPr>
        <w:t>输出</w:t>
      </w:r>
      <w:r w:rsidR="00D21BD6">
        <w:rPr>
          <w:lang w:eastAsia="zh-CN"/>
        </w:rPr>
        <w:t>。</w:t>
      </w:r>
    </w:p>
    <w:p w14:paraId="4CC74AA3" w14:textId="19FBE9F1" w:rsidR="0031618E" w:rsidRDefault="00A568A7">
      <w:pPr>
        <w:rPr>
          <w:lang w:eastAsia="zh-CN"/>
        </w:rPr>
      </w:pPr>
      <w:r>
        <w:rPr>
          <w:lang w:eastAsia="zh-CN"/>
        </w:rPr>
        <w:t>execute</w:t>
      </w:r>
      <w:r w:rsidR="00E27DAD">
        <w:rPr>
          <w:lang w:eastAsia="zh-CN"/>
        </w:rPr>
        <w:t>.c</w:t>
      </w:r>
      <w:r w:rsidR="00E27DAD">
        <w:rPr>
          <w:rFonts w:hint="eastAsia"/>
          <w:lang w:eastAsia="zh-CN"/>
        </w:rPr>
        <w:t>是</w:t>
      </w:r>
      <w:r w:rsidR="00CB4448">
        <w:rPr>
          <w:lang w:eastAsia="zh-CN"/>
        </w:rPr>
        <w:t>执行指令的操作</w:t>
      </w:r>
      <w:r w:rsidR="004B387F">
        <w:rPr>
          <w:lang w:eastAsia="zh-CN"/>
        </w:rPr>
        <w:t>。</w:t>
      </w:r>
    </w:p>
    <w:p w14:paraId="4778041B" w14:textId="31943EDA" w:rsidR="00465D69" w:rsidRDefault="00465D69">
      <w:pPr>
        <w:rPr>
          <w:lang w:eastAsia="zh-CN"/>
        </w:rPr>
      </w:pPr>
      <w:r>
        <w:rPr>
          <w:lang w:eastAsia="zh-CN"/>
        </w:rPr>
        <w:t>global.h</w:t>
      </w:r>
      <w:r>
        <w:rPr>
          <w:lang w:eastAsia="zh-CN"/>
        </w:rPr>
        <w:t>是头文件</w:t>
      </w:r>
      <w:r w:rsidR="00344A40">
        <w:rPr>
          <w:lang w:eastAsia="zh-CN"/>
        </w:rPr>
        <w:t>，</w:t>
      </w:r>
      <w:r w:rsidR="00344A40">
        <w:rPr>
          <w:rFonts w:hint="eastAsia"/>
          <w:lang w:eastAsia="zh-CN"/>
        </w:rPr>
        <w:t>定义</w:t>
      </w:r>
      <w:r w:rsidR="00344A40">
        <w:rPr>
          <w:lang w:eastAsia="zh-CN"/>
        </w:rPr>
        <w:t>了各种数据类型。</w:t>
      </w:r>
    </w:p>
    <w:p w14:paraId="79082A98" w14:textId="09111088" w:rsidR="00EB15BF" w:rsidRDefault="00B05EB8">
      <w:pPr>
        <w:rPr>
          <w:lang w:val="en-US" w:eastAsia="zh-CN"/>
        </w:rPr>
      </w:pPr>
      <w:r>
        <w:rPr>
          <w:lang w:eastAsia="zh-CN"/>
        </w:rPr>
        <w:t>ysh</w:t>
      </w:r>
      <w:r w:rsidR="00EB15BF">
        <w:rPr>
          <w:lang w:eastAsia="zh-CN"/>
        </w:rPr>
        <w:t>.conf</w:t>
      </w:r>
      <w:r w:rsidR="009D794E">
        <w:rPr>
          <w:rFonts w:hint="eastAsia"/>
          <w:lang w:val="en-US" w:eastAsia="zh-CN"/>
        </w:rPr>
        <w:t>指定</w:t>
      </w:r>
      <w:r w:rsidR="009D794E">
        <w:rPr>
          <w:lang w:val="en-US" w:eastAsia="zh-CN"/>
        </w:rPr>
        <w:t>了</w:t>
      </w:r>
      <w:r w:rsidR="00FB3E25">
        <w:rPr>
          <w:lang w:val="en-US" w:eastAsia="zh-CN"/>
        </w:rPr>
        <w:t>系统</w:t>
      </w:r>
      <w:r w:rsidR="00FB3E25">
        <w:rPr>
          <w:rFonts w:hint="eastAsia"/>
          <w:lang w:val="en-US" w:eastAsia="zh-CN"/>
        </w:rPr>
        <w:t>的</w:t>
      </w:r>
      <w:r w:rsidR="00581910">
        <w:rPr>
          <w:lang w:val="en-US" w:eastAsia="zh-CN"/>
        </w:rPr>
        <w:t>环境变量</w:t>
      </w:r>
      <w:r w:rsidR="00192C9F">
        <w:rPr>
          <w:lang w:val="en-US" w:eastAsia="zh-CN"/>
        </w:rPr>
        <w:t>路径</w:t>
      </w:r>
      <w:r w:rsidR="00E7241C">
        <w:rPr>
          <w:lang w:val="en-US" w:eastAsia="zh-CN"/>
        </w:rPr>
        <w:t>。</w:t>
      </w:r>
    </w:p>
    <w:p w14:paraId="23CD8045" w14:textId="18FEC2B6" w:rsidR="003E12FD" w:rsidRPr="00581910" w:rsidRDefault="000F06A5">
      <w:pPr>
        <w:rPr>
          <w:lang w:val="en-US" w:eastAsia="zh-CN"/>
        </w:rPr>
      </w:pPr>
      <w:r>
        <w:rPr>
          <w:lang w:val="en-US" w:eastAsia="zh-CN"/>
        </w:rPr>
        <w:t>makefile</w:t>
      </w:r>
      <w:r w:rsidR="009B1273">
        <w:rPr>
          <w:lang w:val="en-US" w:eastAsia="zh-CN"/>
        </w:rPr>
        <w:t>则是</w:t>
      </w:r>
      <w:r w:rsidR="00BC5439">
        <w:rPr>
          <w:rFonts w:hint="eastAsia"/>
          <w:lang w:val="en-US" w:eastAsia="zh-CN"/>
        </w:rPr>
        <w:t>一个</w:t>
      </w:r>
      <w:r w:rsidR="00BC5439">
        <w:rPr>
          <w:lang w:val="en-US" w:eastAsia="zh-CN"/>
        </w:rPr>
        <w:t>make</w:t>
      </w:r>
      <w:r w:rsidR="00BC5439">
        <w:rPr>
          <w:lang w:val="en-US" w:eastAsia="zh-CN"/>
        </w:rPr>
        <w:t>文件</w:t>
      </w:r>
      <w:r w:rsidR="00A634A7">
        <w:rPr>
          <w:lang w:val="en-US" w:eastAsia="zh-CN"/>
        </w:rPr>
        <w:t>。</w:t>
      </w:r>
    </w:p>
    <w:p w14:paraId="4A9BBAF4" w14:textId="270C394D" w:rsidR="008E7FFC" w:rsidRDefault="008E7FFC" w:rsidP="008E7FFC">
      <w:pPr>
        <w:pStyle w:val="af8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针对</w:t>
      </w:r>
      <w:r>
        <w:rPr>
          <w:lang w:eastAsia="zh-CN"/>
        </w:rPr>
        <w:t>execute.c</w:t>
      </w:r>
    </w:p>
    <w:p w14:paraId="2267A7AE" w14:textId="2CFF205B" w:rsidR="00732033" w:rsidRPr="004A4DEC" w:rsidRDefault="002F38AD" w:rsidP="004A4DEC">
      <w:pPr>
        <w:rPr>
          <w:lang w:val="en-US" w:eastAsia="zh-CN"/>
        </w:rPr>
      </w:pPr>
      <w:r>
        <w:rPr>
          <w:lang w:eastAsia="zh-CN"/>
        </w:rPr>
        <w:t>main()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中，</w:t>
      </w:r>
      <w:r>
        <w:rPr>
          <w:rFonts w:hint="eastAsia"/>
          <w:lang w:eastAsia="zh-CN"/>
        </w:rPr>
        <w:t>先</w:t>
      </w:r>
      <w:r>
        <w:rPr>
          <w:lang w:eastAsia="zh-CN"/>
        </w:rPr>
        <w:t>调用</w:t>
      </w:r>
      <w:r>
        <w:rPr>
          <w:lang w:eastAsia="zh-CN"/>
        </w:rPr>
        <w:t>init()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初始化，</w:t>
      </w:r>
      <w:r w:rsidR="003B1AA7">
        <w:rPr>
          <w:lang w:eastAsia="zh-CN"/>
        </w:rPr>
        <w:t>并注册</w:t>
      </w:r>
      <w:r w:rsidR="003B1AA7">
        <w:rPr>
          <w:lang w:eastAsia="zh-CN"/>
        </w:rPr>
        <w:t>Ctrl+</w:t>
      </w:r>
      <w:r w:rsidR="003B1AA7">
        <w:rPr>
          <w:rFonts w:hint="eastAsia"/>
          <w:lang w:eastAsia="zh-CN"/>
        </w:rPr>
        <w:t>Z</w:t>
      </w:r>
      <w:r w:rsidR="003B1AA7">
        <w:rPr>
          <w:lang w:eastAsia="zh-CN"/>
        </w:rPr>
        <w:t>信号。</w:t>
      </w:r>
      <w:r w:rsidR="00D17142">
        <w:rPr>
          <w:lang w:eastAsia="zh-CN"/>
        </w:rPr>
        <w:t>然后循环进行词法分析和文法分析。</w:t>
      </w:r>
      <w:r w:rsidR="00BE1D4E">
        <w:rPr>
          <w:lang w:eastAsia="zh-CN"/>
        </w:rPr>
        <w:t>文</w:t>
      </w:r>
      <w:r w:rsidR="00A6447A">
        <w:rPr>
          <w:lang w:eastAsia="zh-CN"/>
        </w:rPr>
        <w:t>法分析</w:t>
      </w:r>
      <w:r w:rsidR="007A5A1A">
        <w:rPr>
          <w:lang w:eastAsia="zh-CN"/>
        </w:rPr>
        <w:t>结束后，</w:t>
      </w:r>
      <w:r w:rsidR="007A5A1A">
        <w:rPr>
          <w:rFonts w:hint="eastAsia"/>
          <w:lang w:eastAsia="zh-CN"/>
        </w:rPr>
        <w:t>调用</w:t>
      </w:r>
      <w:r w:rsidR="002D14BD" w:rsidRPr="002D14BD">
        <w:rPr>
          <w:lang w:eastAsia="zh-CN"/>
        </w:rPr>
        <w:t>execute()</w:t>
      </w:r>
      <w:r w:rsidR="002D14BD">
        <w:rPr>
          <w:lang w:eastAsia="zh-CN"/>
        </w:rPr>
        <w:t>函数进行处理。</w:t>
      </w:r>
      <w:r w:rsidR="002A02C1">
        <w:rPr>
          <w:lang w:eastAsia="zh-CN"/>
        </w:rPr>
        <w:t>首先通过</w:t>
      </w:r>
      <w:r w:rsidR="002A02C1" w:rsidRPr="002A02C1">
        <w:rPr>
          <w:lang w:eastAsia="zh-CN"/>
        </w:rPr>
        <w:t>handleSimpleCmdStr</w:t>
      </w:r>
      <w:r w:rsidR="002A02C1">
        <w:rPr>
          <w:lang w:eastAsia="zh-CN"/>
        </w:rPr>
        <w:t>()</w:t>
      </w:r>
      <w:r w:rsidR="00872330">
        <w:rPr>
          <w:lang w:eastAsia="zh-CN"/>
        </w:rPr>
        <w:t>函数</w:t>
      </w:r>
      <w:r w:rsidR="001D2547">
        <w:rPr>
          <w:lang w:eastAsia="zh-CN"/>
        </w:rPr>
        <w:t>对指令进行处理，</w:t>
      </w:r>
      <w:r w:rsidR="001D2547">
        <w:rPr>
          <w:rFonts w:hint="eastAsia"/>
          <w:lang w:eastAsia="zh-CN"/>
        </w:rPr>
        <w:t>并</w:t>
      </w:r>
      <w:r w:rsidR="001D2547">
        <w:rPr>
          <w:lang w:eastAsia="zh-CN"/>
        </w:rPr>
        <w:t>存放在</w:t>
      </w:r>
      <w:r w:rsidR="00655A96">
        <w:rPr>
          <w:lang w:eastAsia="zh-CN"/>
        </w:rPr>
        <w:t>SimpleCmd</w:t>
      </w:r>
      <w:r w:rsidR="00655A96">
        <w:rPr>
          <w:lang w:eastAsia="zh-CN"/>
        </w:rPr>
        <w:t>结构中。</w:t>
      </w:r>
      <w:r w:rsidR="00356E1D">
        <w:rPr>
          <w:lang w:eastAsia="zh-CN"/>
        </w:rPr>
        <w:t>然后执行</w:t>
      </w:r>
      <w:r w:rsidR="00356E1D" w:rsidRPr="00356E1D">
        <w:rPr>
          <w:lang w:eastAsia="zh-CN"/>
        </w:rPr>
        <w:t>execSimpleCmd</w:t>
      </w:r>
      <w:r w:rsidR="00356E1D">
        <w:rPr>
          <w:lang w:eastAsia="zh-CN"/>
        </w:rPr>
        <w:t>()</w:t>
      </w:r>
      <w:r w:rsidR="00872330">
        <w:rPr>
          <w:lang w:eastAsia="zh-CN"/>
        </w:rPr>
        <w:t>函数</w:t>
      </w:r>
      <w:r w:rsidR="00C86AFC">
        <w:rPr>
          <w:lang w:eastAsia="zh-CN"/>
        </w:rPr>
        <w:t>，</w:t>
      </w:r>
      <w:r w:rsidR="00C86AFC">
        <w:rPr>
          <w:rFonts w:hint="eastAsia"/>
          <w:lang w:eastAsia="zh-CN"/>
        </w:rPr>
        <w:t>如果</w:t>
      </w:r>
      <w:r w:rsidR="00C86AFC">
        <w:rPr>
          <w:lang w:eastAsia="zh-CN"/>
        </w:rPr>
        <w:t>是内部指令，</w:t>
      </w:r>
      <w:r w:rsidR="00C86AFC">
        <w:rPr>
          <w:rFonts w:hint="eastAsia"/>
          <w:lang w:eastAsia="zh-CN"/>
        </w:rPr>
        <w:t>则</w:t>
      </w:r>
      <w:r w:rsidR="005F5047">
        <w:rPr>
          <w:lang w:eastAsia="zh-CN"/>
        </w:rPr>
        <w:t>执行</w:t>
      </w:r>
      <w:r w:rsidR="00776FB2">
        <w:rPr>
          <w:lang w:eastAsia="zh-CN"/>
        </w:rPr>
        <w:t>，</w:t>
      </w:r>
      <w:r w:rsidR="00776FB2">
        <w:rPr>
          <w:rFonts w:hint="eastAsia"/>
          <w:lang w:eastAsia="zh-CN"/>
        </w:rPr>
        <w:t>否则</w:t>
      </w:r>
      <w:r w:rsidR="002B54BC">
        <w:rPr>
          <w:lang w:eastAsia="zh-CN"/>
        </w:rPr>
        <w:t>调用</w:t>
      </w:r>
      <w:r w:rsidR="0039161A" w:rsidRPr="0039161A">
        <w:rPr>
          <w:lang w:eastAsia="zh-CN"/>
        </w:rPr>
        <w:t>execOuterCmd</w:t>
      </w:r>
      <w:r w:rsidR="0039161A">
        <w:rPr>
          <w:lang w:eastAsia="zh-CN"/>
        </w:rPr>
        <w:t>()</w:t>
      </w:r>
      <w:r w:rsidR="0039161A">
        <w:rPr>
          <w:rFonts w:hint="eastAsia"/>
          <w:lang w:eastAsia="zh-CN"/>
        </w:rPr>
        <w:t>函数</w:t>
      </w:r>
      <w:r w:rsidR="0039161A">
        <w:rPr>
          <w:lang w:eastAsia="zh-CN"/>
        </w:rPr>
        <w:t>执行外部指令。</w:t>
      </w:r>
      <w:r w:rsidR="0034029D">
        <w:rPr>
          <w:lang w:eastAsia="zh-CN"/>
        </w:rPr>
        <w:t>指令</w:t>
      </w:r>
      <w:r w:rsidR="00C22E0F">
        <w:rPr>
          <w:lang w:eastAsia="zh-CN"/>
        </w:rPr>
        <w:t>运行结束，</w:t>
      </w:r>
      <w:r w:rsidR="008C2E9E">
        <w:rPr>
          <w:lang w:eastAsia="zh-CN"/>
        </w:rPr>
        <w:t>会调用</w:t>
      </w:r>
      <w:r w:rsidR="008C2E9E">
        <w:rPr>
          <w:lang w:eastAsia="zh-CN"/>
        </w:rPr>
        <w:t>rmJob()</w:t>
      </w:r>
      <w:r w:rsidR="008C2E9E">
        <w:rPr>
          <w:rFonts w:hint="eastAsia"/>
          <w:lang w:eastAsia="zh-CN"/>
        </w:rPr>
        <w:t>对</w:t>
      </w:r>
      <w:r w:rsidR="008C2E9E">
        <w:rPr>
          <w:lang w:eastAsia="zh-CN"/>
        </w:rPr>
        <w:t>内部的</w:t>
      </w:r>
      <w:r w:rsidR="005B3556">
        <w:rPr>
          <w:lang w:eastAsia="zh-CN"/>
        </w:rPr>
        <w:t>Job</w:t>
      </w:r>
      <w:r w:rsidR="00D4608F">
        <w:rPr>
          <w:lang w:eastAsia="zh-CN"/>
        </w:rPr>
        <w:t>链表进行维护。</w:t>
      </w:r>
      <w:r w:rsidR="00C21FF4">
        <w:rPr>
          <w:lang w:eastAsia="zh-CN"/>
        </w:rPr>
        <w:t>addHistory()</w:t>
      </w:r>
      <w:r w:rsidR="00C21FF4">
        <w:rPr>
          <w:rFonts w:hint="eastAsia"/>
          <w:lang w:eastAsia="zh-CN"/>
        </w:rPr>
        <w:t>也</w:t>
      </w:r>
      <w:r w:rsidR="00C21FF4">
        <w:rPr>
          <w:lang w:eastAsia="zh-CN"/>
        </w:rPr>
        <w:t>会</w:t>
      </w:r>
      <w:r w:rsidR="00061397">
        <w:rPr>
          <w:lang w:eastAsia="zh-CN"/>
        </w:rPr>
        <w:t>记录下刚执行完的指令。</w:t>
      </w:r>
      <w:r w:rsidR="00732033">
        <w:rPr>
          <w:lang w:eastAsia="zh-CN"/>
        </w:rPr>
        <w:br w:type="page"/>
      </w:r>
    </w:p>
    <w:p w14:paraId="7D988CBB" w14:textId="77777777" w:rsidR="00732033" w:rsidRDefault="00732033" w:rsidP="00732033">
      <w:pPr>
        <w:pStyle w:val="a3"/>
        <w:rPr>
          <w:rFonts w:hint="eastAsia"/>
          <w:lang w:eastAsia="zh-CN"/>
        </w:rPr>
      </w:pPr>
      <w:r>
        <w:rPr>
          <w:lang w:eastAsia="zh-CN"/>
        </w:rPr>
        <w:lastRenderedPageBreak/>
        <w:t>例会记录</w:t>
      </w:r>
    </w:p>
    <w:p w14:paraId="726E84E1" w14:textId="52CFD970" w:rsidR="00C93E63" w:rsidRDefault="00C93E63" w:rsidP="00C93E63">
      <w:pPr>
        <w:rPr>
          <w:rFonts w:hint="eastAsia"/>
          <w:lang w:eastAsia="zh-CN"/>
        </w:rPr>
      </w:pPr>
      <w:r w:rsidRPr="004F76BE">
        <w:rPr>
          <w:color w:val="FF7A00" w:themeColor="accent1"/>
          <w:lang w:eastAsia="zh-CN"/>
        </w:rPr>
        <w:t>会议时间：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</w:t>
      </w:r>
      <w:r>
        <w:rPr>
          <w:lang w:eastAsia="zh-CN"/>
        </w:rPr>
        <w:t>4</w:t>
      </w:r>
      <w:r>
        <w:rPr>
          <w:rFonts w:hint="eastAsia"/>
          <w:lang w:eastAsia="zh-CN"/>
        </w:rPr>
        <w:t>月</w:t>
      </w:r>
      <w:r>
        <w:rPr>
          <w:lang w:eastAsia="zh-CN"/>
        </w:rPr>
        <w:t>11</w:t>
      </w:r>
      <w:r>
        <w:rPr>
          <w:rFonts w:hint="eastAsia"/>
          <w:lang w:eastAsia="zh-CN"/>
        </w:rPr>
        <w:t>日</w:t>
      </w:r>
    </w:p>
    <w:p w14:paraId="26AA5796" w14:textId="77777777" w:rsidR="009827E0" w:rsidRDefault="009827E0" w:rsidP="009827E0">
      <w:pPr>
        <w:rPr>
          <w:rFonts w:hint="eastAsia"/>
          <w:lang w:eastAsia="zh-CN"/>
        </w:rPr>
      </w:pPr>
      <w:r w:rsidRPr="004F76BE">
        <w:rPr>
          <w:color w:val="FF7A00" w:themeColor="accent1"/>
          <w:lang w:eastAsia="zh-CN"/>
        </w:rPr>
        <w:t>会议主持人：</w:t>
      </w:r>
      <w:r>
        <w:rPr>
          <w:rFonts w:hint="eastAsia"/>
          <w:lang w:eastAsia="zh-CN"/>
        </w:rPr>
        <w:t>吕佳高</w:t>
      </w:r>
    </w:p>
    <w:p w14:paraId="16D2A8C7" w14:textId="77777777" w:rsidR="0095159F" w:rsidRDefault="0095159F" w:rsidP="0095159F">
      <w:pPr>
        <w:rPr>
          <w:rFonts w:hint="eastAsia"/>
          <w:lang w:eastAsia="zh-CN"/>
        </w:rPr>
      </w:pPr>
      <w:r w:rsidRPr="004F76BE">
        <w:rPr>
          <w:rFonts w:hint="eastAsia"/>
          <w:color w:val="FF7A00" w:themeColor="accent1"/>
          <w:lang w:eastAsia="zh-CN"/>
        </w:rPr>
        <w:t>到</w:t>
      </w:r>
      <w:r w:rsidRPr="004F76BE">
        <w:rPr>
          <w:color w:val="FF7A00" w:themeColor="accent1"/>
          <w:lang w:eastAsia="zh-CN"/>
        </w:rPr>
        <w:t>会人</w:t>
      </w:r>
      <w:r w:rsidRPr="004F76BE">
        <w:rPr>
          <w:rFonts w:hint="eastAsia"/>
          <w:color w:val="FF7A00" w:themeColor="accent1"/>
          <w:lang w:eastAsia="zh-CN"/>
        </w:rPr>
        <w:t>员</w:t>
      </w:r>
      <w:r w:rsidRPr="004F76BE">
        <w:rPr>
          <w:color w:val="FF7A00" w:themeColor="accent1"/>
          <w:lang w:eastAsia="zh-CN"/>
        </w:rPr>
        <w:t>：</w:t>
      </w:r>
      <w:r>
        <w:rPr>
          <w:rFonts w:hint="eastAsia"/>
          <w:lang w:eastAsia="zh-CN"/>
        </w:rPr>
        <w:t>尹航</w:t>
      </w:r>
      <w:r>
        <w:rPr>
          <w:lang w:eastAsia="zh-CN"/>
        </w:rPr>
        <w:t>、</w:t>
      </w:r>
      <w:r>
        <w:rPr>
          <w:rFonts w:hint="eastAsia"/>
          <w:lang w:eastAsia="zh-CN"/>
        </w:rPr>
        <w:t>司</w:t>
      </w:r>
      <w:r>
        <w:rPr>
          <w:lang w:eastAsia="zh-CN"/>
        </w:rPr>
        <w:t>伟</w:t>
      </w:r>
      <w:r>
        <w:rPr>
          <w:rFonts w:hint="eastAsia"/>
          <w:lang w:eastAsia="zh-CN"/>
        </w:rPr>
        <w:t>宏</w:t>
      </w:r>
      <w:r>
        <w:rPr>
          <w:lang w:eastAsia="zh-CN"/>
        </w:rPr>
        <w:t>、</w:t>
      </w:r>
      <w:r>
        <w:rPr>
          <w:rFonts w:hint="eastAsia"/>
          <w:lang w:eastAsia="zh-CN"/>
        </w:rPr>
        <w:t>吕佳高</w:t>
      </w:r>
      <w:r>
        <w:rPr>
          <w:lang w:eastAsia="zh-CN"/>
        </w:rPr>
        <w:t>、</w:t>
      </w:r>
      <w:r>
        <w:rPr>
          <w:rFonts w:hint="eastAsia"/>
          <w:lang w:eastAsia="zh-CN"/>
        </w:rPr>
        <w:t>闫</w:t>
      </w:r>
      <w:r>
        <w:rPr>
          <w:lang w:eastAsia="zh-CN"/>
        </w:rPr>
        <w:t>子超</w:t>
      </w:r>
    </w:p>
    <w:p w14:paraId="7626C0AB" w14:textId="77777777" w:rsidR="005C1AA8" w:rsidRDefault="005C1AA8" w:rsidP="005C1AA8">
      <w:pPr>
        <w:rPr>
          <w:lang w:eastAsia="zh-CN"/>
        </w:rPr>
      </w:pPr>
      <w:r w:rsidRPr="004F76BE">
        <w:rPr>
          <w:color w:val="FF7A00" w:themeColor="accent1"/>
          <w:lang w:eastAsia="zh-CN"/>
        </w:rPr>
        <w:t>会议目标：</w:t>
      </w:r>
      <w:r>
        <w:rPr>
          <w:lang w:eastAsia="zh-CN"/>
        </w:rPr>
        <w:t>分配提高要求的任务。</w:t>
      </w:r>
    </w:p>
    <w:p w14:paraId="7AE18C40" w14:textId="42F50750" w:rsidR="00317EA9" w:rsidRDefault="00285B49" w:rsidP="005C1AA8">
      <w:pPr>
        <w:rPr>
          <w:rFonts w:hint="eastAsia"/>
          <w:color w:val="FF7A00" w:themeColor="accent1"/>
          <w:lang w:eastAsia="zh-CN"/>
        </w:rPr>
      </w:pPr>
      <w:r w:rsidRPr="004F76BE">
        <w:rPr>
          <w:rFonts w:hint="eastAsia"/>
          <w:color w:val="FF7A00" w:themeColor="accent1"/>
          <w:lang w:eastAsia="zh-CN"/>
        </w:rPr>
        <w:t>会议</w:t>
      </w:r>
      <w:r w:rsidRPr="004F76BE">
        <w:rPr>
          <w:color w:val="FF7A00" w:themeColor="accent1"/>
          <w:lang w:eastAsia="zh-CN"/>
        </w:rPr>
        <w:t>内容：</w:t>
      </w:r>
    </w:p>
    <w:p w14:paraId="4D26541D" w14:textId="495F70BC" w:rsidR="00191797" w:rsidRDefault="00336216" w:rsidP="007D0637">
      <w:pPr>
        <w:pStyle w:val="af8"/>
        <w:numPr>
          <w:ilvl w:val="0"/>
          <w:numId w:val="18"/>
        </w:numPr>
        <w:ind w:firstLineChars="0"/>
        <w:rPr>
          <w:lang w:eastAsia="zh-CN"/>
        </w:rPr>
      </w:pPr>
      <w:r>
        <w:rPr>
          <w:lang w:eastAsia="zh-CN"/>
        </w:rPr>
        <w:t>分配任务</w:t>
      </w:r>
    </w:p>
    <w:p w14:paraId="096D83A1" w14:textId="73F9E7F5" w:rsidR="007D0637" w:rsidRDefault="007D0637" w:rsidP="007D06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尹航</w:t>
      </w:r>
      <w:r>
        <w:rPr>
          <w:lang w:eastAsia="zh-CN"/>
        </w:rPr>
        <w:t>——</w:t>
      </w:r>
      <w:r w:rsidR="000E008B">
        <w:rPr>
          <w:lang w:eastAsia="zh-CN"/>
        </w:rPr>
        <w:t>通配符的实现</w:t>
      </w:r>
      <w:r w:rsidR="00233521">
        <w:rPr>
          <w:lang w:eastAsia="zh-CN"/>
        </w:rPr>
        <w:t>；</w:t>
      </w:r>
    </w:p>
    <w:p w14:paraId="178C92AF" w14:textId="55448894" w:rsidR="007D0637" w:rsidRDefault="007D0637" w:rsidP="007D06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司伟宏</w:t>
      </w:r>
      <w:r>
        <w:rPr>
          <w:lang w:eastAsia="zh-CN"/>
        </w:rPr>
        <w:t>——</w:t>
      </w:r>
      <w:r w:rsidR="00C476EA">
        <w:rPr>
          <w:lang w:eastAsia="zh-CN"/>
        </w:rPr>
        <w:t>Flex</w:t>
      </w:r>
      <w:r w:rsidR="00C476EA">
        <w:rPr>
          <w:lang w:eastAsia="zh-CN"/>
        </w:rPr>
        <w:t>词法分析</w:t>
      </w:r>
      <w:r w:rsidR="00233521">
        <w:rPr>
          <w:lang w:eastAsia="zh-CN"/>
        </w:rPr>
        <w:t>；</w:t>
      </w:r>
    </w:p>
    <w:p w14:paraId="784AD369" w14:textId="3C4D22BB" w:rsidR="007D0637" w:rsidRDefault="007D0637" w:rsidP="007D06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吕佳高</w:t>
      </w:r>
      <w:r>
        <w:rPr>
          <w:lang w:eastAsia="zh-CN"/>
        </w:rPr>
        <w:t>——</w:t>
      </w:r>
      <w:r w:rsidR="005B7D00">
        <w:rPr>
          <w:lang w:eastAsia="zh-CN"/>
        </w:rPr>
        <w:t>Ctrl+C</w:t>
      </w:r>
      <w:r w:rsidR="00821870">
        <w:rPr>
          <w:lang w:eastAsia="zh-CN"/>
        </w:rPr>
        <w:t>的</w:t>
      </w:r>
      <w:r w:rsidR="005B7D00">
        <w:rPr>
          <w:lang w:eastAsia="zh-CN"/>
        </w:rPr>
        <w:t>实现以及</w:t>
      </w:r>
      <w:r w:rsidR="008D1019">
        <w:rPr>
          <w:lang w:eastAsia="zh-CN"/>
        </w:rPr>
        <w:t>后台</w:t>
      </w:r>
      <w:r w:rsidR="00F75A4B">
        <w:rPr>
          <w:lang w:eastAsia="zh-CN"/>
        </w:rPr>
        <w:t>bug</w:t>
      </w:r>
      <w:r w:rsidR="00F75A4B">
        <w:rPr>
          <w:lang w:eastAsia="zh-CN"/>
        </w:rPr>
        <w:t>的修复</w:t>
      </w:r>
      <w:r w:rsidR="00233521">
        <w:rPr>
          <w:lang w:eastAsia="zh-CN"/>
        </w:rPr>
        <w:t>；</w:t>
      </w:r>
    </w:p>
    <w:p w14:paraId="16299700" w14:textId="30F572C1" w:rsidR="007D0637" w:rsidRDefault="007D0637" w:rsidP="007D0637">
      <w:pPr>
        <w:rPr>
          <w:lang w:eastAsia="zh-CN"/>
        </w:rPr>
      </w:pPr>
      <w:r>
        <w:rPr>
          <w:rFonts w:hint="eastAsia"/>
          <w:lang w:eastAsia="zh-CN"/>
        </w:rPr>
        <w:t>闫子超</w:t>
      </w:r>
      <w:r>
        <w:rPr>
          <w:lang w:eastAsia="zh-CN"/>
        </w:rPr>
        <w:t>——</w:t>
      </w:r>
      <w:r w:rsidR="00DA2E4D">
        <w:rPr>
          <w:lang w:eastAsia="zh-CN"/>
        </w:rPr>
        <w:t>管线</w:t>
      </w:r>
      <w:r w:rsidR="00A73F35">
        <w:rPr>
          <w:rFonts w:hint="eastAsia"/>
          <w:lang w:eastAsia="zh-CN"/>
        </w:rPr>
        <w:t>操作</w:t>
      </w:r>
      <w:r w:rsidR="00233521">
        <w:rPr>
          <w:lang w:eastAsia="zh-CN"/>
        </w:rPr>
        <w:t>。</w:t>
      </w:r>
    </w:p>
    <w:p w14:paraId="1FC48678" w14:textId="3C0DC0E6" w:rsidR="003C1B57" w:rsidRDefault="003C1B57" w:rsidP="003C1B57">
      <w:pPr>
        <w:pStyle w:val="af8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详细</w:t>
      </w:r>
      <w:r w:rsidR="00495D19">
        <w:rPr>
          <w:lang w:eastAsia="zh-CN"/>
        </w:rPr>
        <w:t>规划</w:t>
      </w:r>
    </w:p>
    <w:p w14:paraId="5349E8C0" w14:textId="7B935888" w:rsidR="003C1B57" w:rsidRDefault="00E34C4A" w:rsidP="004C674A">
      <w:pPr>
        <w:rPr>
          <w:lang w:eastAsia="zh-CN"/>
        </w:rPr>
      </w:pPr>
      <w:r>
        <w:rPr>
          <w:lang w:eastAsia="zh-CN"/>
        </w:rPr>
        <w:t>通配符的实现</w:t>
      </w:r>
      <w:r w:rsidR="00CF5B17">
        <w:rPr>
          <w:lang w:eastAsia="zh-CN"/>
        </w:rPr>
        <w:t>：</w:t>
      </w:r>
      <w:r w:rsidR="00F372AF">
        <w:rPr>
          <w:lang w:eastAsia="zh-CN"/>
        </w:rPr>
        <w:t>在</w:t>
      </w:r>
      <w:r w:rsidR="00F372AF" w:rsidRPr="00F372AF">
        <w:rPr>
          <w:lang w:eastAsia="zh-CN"/>
        </w:rPr>
        <w:t>handleSimpleCmdStr</w:t>
      </w:r>
      <w:r w:rsidR="00F372AF">
        <w:rPr>
          <w:lang w:eastAsia="zh-CN"/>
        </w:rPr>
        <w:t>()</w:t>
      </w:r>
      <w:r w:rsidR="00F372AF">
        <w:rPr>
          <w:rFonts w:hint="eastAsia"/>
          <w:lang w:eastAsia="zh-CN"/>
        </w:rPr>
        <w:t>函数</w:t>
      </w:r>
      <w:r w:rsidR="00F372AF">
        <w:rPr>
          <w:lang w:eastAsia="zh-CN"/>
        </w:rPr>
        <w:t>里</w:t>
      </w:r>
      <w:r w:rsidR="00F27E48">
        <w:rPr>
          <w:lang w:eastAsia="zh-CN"/>
        </w:rPr>
        <w:t>检测</w:t>
      </w:r>
      <w:r w:rsidR="00145E26">
        <w:rPr>
          <w:lang w:eastAsia="zh-CN"/>
        </w:rPr>
        <w:t>参数是否含有通配符</w:t>
      </w:r>
      <w:r w:rsidR="002A2EA6">
        <w:rPr>
          <w:lang w:eastAsia="zh-CN"/>
        </w:rPr>
        <w:t>，</w:t>
      </w:r>
      <w:r w:rsidR="002A2EA6">
        <w:rPr>
          <w:rFonts w:hint="eastAsia"/>
          <w:lang w:eastAsia="zh-CN"/>
        </w:rPr>
        <w:t>并</w:t>
      </w:r>
      <w:r w:rsidR="002A2EA6">
        <w:rPr>
          <w:lang w:eastAsia="zh-CN"/>
        </w:rPr>
        <w:t>将通配符替换成相应参数；</w:t>
      </w:r>
    </w:p>
    <w:p w14:paraId="618EA418" w14:textId="228C1F08" w:rsidR="00263B08" w:rsidRDefault="000E4CC8" w:rsidP="004C674A">
      <w:pPr>
        <w:rPr>
          <w:rFonts w:hint="eastAsia"/>
          <w:lang w:eastAsia="zh-CN"/>
        </w:rPr>
      </w:pPr>
      <w:r>
        <w:rPr>
          <w:lang w:eastAsia="zh-CN"/>
        </w:rPr>
        <w:t>Flex</w:t>
      </w:r>
      <w:r>
        <w:rPr>
          <w:lang w:eastAsia="zh-CN"/>
        </w:rPr>
        <w:t>词法分析</w:t>
      </w:r>
      <w:r w:rsidR="00CF5B17">
        <w:rPr>
          <w:lang w:eastAsia="zh-CN"/>
        </w:rPr>
        <w:t>：</w:t>
      </w:r>
      <w:r w:rsidR="00506276">
        <w:rPr>
          <w:lang w:eastAsia="zh-CN"/>
        </w:rPr>
        <w:t>删除</w:t>
      </w:r>
      <w:r w:rsidR="004C0C10">
        <w:rPr>
          <w:lang w:eastAsia="zh-CN"/>
        </w:rPr>
        <w:t>bison.y</w:t>
      </w:r>
      <w:r w:rsidR="004C0C10">
        <w:rPr>
          <w:rFonts w:hint="eastAsia"/>
          <w:lang w:eastAsia="zh-CN"/>
        </w:rPr>
        <w:t>里</w:t>
      </w:r>
      <w:r w:rsidR="004C0C10">
        <w:rPr>
          <w:lang w:eastAsia="zh-CN"/>
        </w:rPr>
        <w:t>的</w:t>
      </w:r>
      <w:r w:rsidR="002C1683">
        <w:rPr>
          <w:lang w:eastAsia="zh-CN"/>
        </w:rPr>
        <w:t>yylex()</w:t>
      </w:r>
      <w:r w:rsidR="002C1683">
        <w:rPr>
          <w:rFonts w:hint="eastAsia"/>
          <w:lang w:eastAsia="zh-CN"/>
        </w:rPr>
        <w:t>函数</w:t>
      </w:r>
      <w:r w:rsidR="002C1683">
        <w:rPr>
          <w:lang w:eastAsia="zh-CN"/>
        </w:rPr>
        <w:t>，</w:t>
      </w:r>
      <w:r w:rsidR="00275EF5">
        <w:rPr>
          <w:rFonts w:hint="eastAsia"/>
          <w:lang w:eastAsia="zh-CN"/>
        </w:rPr>
        <w:t>添加</w:t>
      </w:r>
      <w:r w:rsidR="00275EF5">
        <w:rPr>
          <w:lang w:eastAsia="zh-CN"/>
        </w:rPr>
        <w:t>fle</w:t>
      </w:r>
      <w:r w:rsidR="00275EF5">
        <w:rPr>
          <w:rFonts w:hint="eastAsia"/>
          <w:lang w:eastAsia="zh-CN"/>
        </w:rPr>
        <w:t>x</w:t>
      </w:r>
      <w:r w:rsidR="00275EF5">
        <w:rPr>
          <w:lang w:eastAsia="zh-CN"/>
        </w:rPr>
        <w:t>词法分析。</w:t>
      </w:r>
    </w:p>
    <w:p w14:paraId="5F7D023C" w14:textId="5E99C992" w:rsidR="002A2EA6" w:rsidRDefault="00263B08" w:rsidP="004C674A">
      <w:pPr>
        <w:rPr>
          <w:lang w:eastAsia="zh-CN"/>
        </w:rPr>
      </w:pPr>
      <w:r>
        <w:rPr>
          <w:lang w:eastAsia="zh-CN"/>
        </w:rPr>
        <w:t>Ctrl+C</w:t>
      </w:r>
      <w:r>
        <w:rPr>
          <w:lang w:eastAsia="zh-CN"/>
        </w:rPr>
        <w:t>的实现</w:t>
      </w:r>
      <w:r w:rsidR="00005A70">
        <w:rPr>
          <w:lang w:eastAsia="zh-CN"/>
        </w:rPr>
        <w:t>：</w:t>
      </w:r>
      <w:r w:rsidR="00005A70">
        <w:rPr>
          <w:rFonts w:hint="eastAsia"/>
          <w:lang w:eastAsia="zh-CN"/>
        </w:rPr>
        <w:t>在</w:t>
      </w:r>
      <w:r w:rsidR="00005A70">
        <w:rPr>
          <w:lang w:eastAsia="zh-CN"/>
        </w:rPr>
        <w:t>init()</w:t>
      </w:r>
      <w:r w:rsidR="00005A70">
        <w:rPr>
          <w:rFonts w:hint="eastAsia"/>
          <w:lang w:eastAsia="zh-CN"/>
        </w:rPr>
        <w:t>函数</w:t>
      </w:r>
      <w:r w:rsidR="00005A70">
        <w:rPr>
          <w:lang w:eastAsia="zh-CN"/>
        </w:rPr>
        <w:t>里</w:t>
      </w:r>
      <w:r w:rsidR="00872D3B">
        <w:rPr>
          <w:lang w:eastAsia="zh-CN"/>
        </w:rPr>
        <w:t>添加</w:t>
      </w:r>
      <w:r w:rsidR="00005A70">
        <w:rPr>
          <w:lang w:eastAsia="zh-CN"/>
        </w:rPr>
        <w:t>注册信号，</w:t>
      </w:r>
      <w:r w:rsidR="00010332">
        <w:rPr>
          <w:lang w:eastAsia="zh-CN"/>
        </w:rPr>
        <w:t>并添加</w:t>
      </w:r>
      <w:r w:rsidR="00C9664E" w:rsidRPr="00C9664E">
        <w:rPr>
          <w:lang w:eastAsia="zh-CN"/>
        </w:rPr>
        <w:t>ctrl_C()</w:t>
      </w:r>
      <w:r w:rsidR="00C9664E">
        <w:rPr>
          <w:lang w:eastAsia="zh-CN"/>
        </w:rPr>
        <w:t>函数进行处理。</w:t>
      </w:r>
    </w:p>
    <w:p w14:paraId="120DA92E" w14:textId="2F0B087B" w:rsidR="00285B49" w:rsidRDefault="003550BA" w:rsidP="005C1AA8">
      <w:pPr>
        <w:rPr>
          <w:rFonts w:hint="eastAsia"/>
          <w:lang w:eastAsia="zh-CN"/>
        </w:rPr>
      </w:pPr>
      <w:r>
        <w:rPr>
          <w:lang w:eastAsia="zh-CN"/>
        </w:rPr>
        <w:t>管线</w:t>
      </w:r>
      <w:r>
        <w:rPr>
          <w:rFonts w:hint="eastAsia"/>
          <w:lang w:eastAsia="zh-CN"/>
        </w:rPr>
        <w:t>操作</w:t>
      </w:r>
      <w:r w:rsidR="00F648E9">
        <w:rPr>
          <w:lang w:eastAsia="zh-CN"/>
        </w:rPr>
        <w:t>：</w:t>
      </w:r>
      <w:r w:rsidR="009F3DE9">
        <w:rPr>
          <w:lang w:eastAsia="zh-CN"/>
        </w:rPr>
        <w:t>在</w:t>
      </w:r>
      <w:r w:rsidR="009F3DE9" w:rsidRPr="00F372AF">
        <w:rPr>
          <w:lang w:eastAsia="zh-CN"/>
        </w:rPr>
        <w:t>handleSimpleCmdStr</w:t>
      </w:r>
      <w:r w:rsidR="009F3DE9">
        <w:rPr>
          <w:lang w:eastAsia="zh-CN"/>
        </w:rPr>
        <w:t>()</w:t>
      </w:r>
      <w:r w:rsidR="009F3DE9">
        <w:rPr>
          <w:rFonts w:hint="eastAsia"/>
          <w:lang w:eastAsia="zh-CN"/>
        </w:rPr>
        <w:t>函数</w:t>
      </w:r>
      <w:r w:rsidR="009F3DE9">
        <w:rPr>
          <w:lang w:eastAsia="zh-CN"/>
        </w:rPr>
        <w:t>里</w:t>
      </w:r>
      <w:r w:rsidR="0099508B">
        <w:rPr>
          <w:lang w:eastAsia="zh-CN"/>
        </w:rPr>
        <w:t>检测是否需要管</w:t>
      </w:r>
      <w:r w:rsidR="0099508B">
        <w:rPr>
          <w:rFonts w:hint="eastAsia"/>
          <w:lang w:eastAsia="zh-CN"/>
        </w:rPr>
        <w:t>线</w:t>
      </w:r>
      <w:r w:rsidR="0099508B">
        <w:rPr>
          <w:lang w:eastAsia="zh-CN"/>
        </w:rPr>
        <w:t>操作，</w:t>
      </w:r>
      <w:r w:rsidR="00081E9D">
        <w:rPr>
          <w:lang w:eastAsia="zh-CN"/>
        </w:rPr>
        <w:t>如果需要则</w:t>
      </w:r>
      <w:r w:rsidR="009048CF">
        <w:rPr>
          <w:lang w:eastAsia="zh-CN"/>
        </w:rPr>
        <w:t>在执行</w:t>
      </w:r>
      <w:r w:rsidR="009048CF">
        <w:rPr>
          <w:rFonts w:hint="eastAsia"/>
          <w:lang w:eastAsia="zh-CN"/>
        </w:rPr>
        <w:t>时</w:t>
      </w:r>
      <w:r w:rsidR="009048CF">
        <w:rPr>
          <w:lang w:eastAsia="zh-CN"/>
        </w:rPr>
        <w:t>f</w:t>
      </w:r>
      <w:r w:rsidR="009048CF">
        <w:rPr>
          <w:rFonts w:hint="eastAsia"/>
          <w:lang w:eastAsia="zh-CN"/>
        </w:rPr>
        <w:t>ork</w:t>
      </w:r>
      <w:r w:rsidR="009048CF">
        <w:rPr>
          <w:lang w:eastAsia="zh-CN"/>
        </w:rPr>
        <w:t>多个子进程</w:t>
      </w:r>
      <w:r w:rsidR="00831B20">
        <w:rPr>
          <w:lang w:eastAsia="zh-CN"/>
        </w:rPr>
        <w:t>，</w:t>
      </w:r>
      <w:r w:rsidR="00831B20">
        <w:rPr>
          <w:rFonts w:hint="eastAsia"/>
          <w:lang w:eastAsia="zh-CN"/>
        </w:rPr>
        <w:t>并</w:t>
      </w:r>
      <w:r w:rsidR="00831B20">
        <w:rPr>
          <w:lang w:eastAsia="zh-CN"/>
        </w:rPr>
        <w:t>为其添加相应管道，</w:t>
      </w:r>
      <w:r w:rsidR="00CE5FFD">
        <w:rPr>
          <w:lang w:eastAsia="zh-CN"/>
        </w:rPr>
        <w:t>进行数据流的传输。</w:t>
      </w:r>
    </w:p>
    <w:p w14:paraId="0AB7C938" w14:textId="7D043D23" w:rsidR="00F83CAF" w:rsidRDefault="00F83CAF">
      <w:pPr>
        <w:rPr>
          <w:lang w:eastAsia="zh-CN"/>
        </w:rPr>
      </w:pPr>
      <w:r>
        <w:rPr>
          <w:lang w:eastAsia="zh-CN"/>
        </w:rPr>
        <w:br w:type="page"/>
      </w:r>
    </w:p>
    <w:p w14:paraId="2444A32C" w14:textId="77777777" w:rsidR="00F83CAF" w:rsidRDefault="00F83CAF" w:rsidP="00F83CAF">
      <w:pPr>
        <w:pStyle w:val="a3"/>
        <w:rPr>
          <w:rFonts w:hint="eastAsia"/>
          <w:lang w:eastAsia="zh-CN"/>
        </w:rPr>
      </w:pPr>
      <w:r>
        <w:rPr>
          <w:lang w:eastAsia="zh-CN"/>
        </w:rPr>
        <w:lastRenderedPageBreak/>
        <w:t>例会记录</w:t>
      </w:r>
    </w:p>
    <w:p w14:paraId="12B2983F" w14:textId="2AD29A43" w:rsidR="002506C0" w:rsidRDefault="002506C0" w:rsidP="002506C0">
      <w:pPr>
        <w:rPr>
          <w:rFonts w:hint="eastAsia"/>
          <w:lang w:eastAsia="zh-CN"/>
        </w:rPr>
      </w:pPr>
      <w:r w:rsidRPr="00DE0A44">
        <w:rPr>
          <w:color w:val="FF7A00" w:themeColor="accent1"/>
          <w:lang w:eastAsia="zh-CN"/>
        </w:rPr>
        <w:t>会议时间：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</w:t>
      </w:r>
      <w:r>
        <w:rPr>
          <w:lang w:eastAsia="zh-CN"/>
        </w:rPr>
        <w:t>4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>
        <w:rPr>
          <w:lang w:eastAsia="zh-CN"/>
        </w:rPr>
        <w:t>7</w:t>
      </w:r>
      <w:r>
        <w:rPr>
          <w:rFonts w:hint="eastAsia"/>
          <w:lang w:eastAsia="zh-CN"/>
        </w:rPr>
        <w:t>日</w:t>
      </w:r>
    </w:p>
    <w:p w14:paraId="00348577" w14:textId="77777777" w:rsidR="00153DEF" w:rsidRDefault="00153DEF" w:rsidP="00153DEF">
      <w:pPr>
        <w:rPr>
          <w:rFonts w:hint="eastAsia"/>
          <w:lang w:eastAsia="zh-CN"/>
        </w:rPr>
      </w:pPr>
      <w:r w:rsidRPr="00DE0A44">
        <w:rPr>
          <w:color w:val="FF7A00" w:themeColor="accent1"/>
          <w:lang w:eastAsia="zh-CN"/>
        </w:rPr>
        <w:t>会议主持人：</w:t>
      </w:r>
      <w:r>
        <w:rPr>
          <w:rFonts w:hint="eastAsia"/>
          <w:lang w:eastAsia="zh-CN"/>
        </w:rPr>
        <w:t>吕佳高</w:t>
      </w:r>
    </w:p>
    <w:p w14:paraId="79F0DF8C" w14:textId="77777777" w:rsidR="00153DEF" w:rsidRDefault="00153DEF" w:rsidP="00153DEF">
      <w:pPr>
        <w:rPr>
          <w:rFonts w:hint="eastAsia"/>
          <w:lang w:eastAsia="zh-CN"/>
        </w:rPr>
      </w:pPr>
      <w:r w:rsidRPr="00DE0A44">
        <w:rPr>
          <w:rFonts w:hint="eastAsia"/>
          <w:color w:val="FF7A00" w:themeColor="accent1"/>
          <w:lang w:eastAsia="zh-CN"/>
        </w:rPr>
        <w:t>到</w:t>
      </w:r>
      <w:r w:rsidRPr="00DE0A44">
        <w:rPr>
          <w:color w:val="FF7A00" w:themeColor="accent1"/>
          <w:lang w:eastAsia="zh-CN"/>
        </w:rPr>
        <w:t>会人</w:t>
      </w:r>
      <w:r w:rsidRPr="00DE0A44">
        <w:rPr>
          <w:rFonts w:hint="eastAsia"/>
          <w:color w:val="FF7A00" w:themeColor="accent1"/>
          <w:lang w:eastAsia="zh-CN"/>
        </w:rPr>
        <w:t>员</w:t>
      </w:r>
      <w:r w:rsidRPr="00DE0A44">
        <w:rPr>
          <w:color w:val="FF7A00" w:themeColor="accent1"/>
          <w:lang w:eastAsia="zh-CN"/>
        </w:rPr>
        <w:t>：</w:t>
      </w:r>
      <w:r>
        <w:rPr>
          <w:rFonts w:hint="eastAsia"/>
          <w:lang w:eastAsia="zh-CN"/>
        </w:rPr>
        <w:t>尹航</w:t>
      </w:r>
      <w:r>
        <w:rPr>
          <w:lang w:eastAsia="zh-CN"/>
        </w:rPr>
        <w:t>、</w:t>
      </w:r>
      <w:r>
        <w:rPr>
          <w:rFonts w:hint="eastAsia"/>
          <w:lang w:eastAsia="zh-CN"/>
        </w:rPr>
        <w:t>司</w:t>
      </w:r>
      <w:r>
        <w:rPr>
          <w:lang w:eastAsia="zh-CN"/>
        </w:rPr>
        <w:t>伟</w:t>
      </w:r>
      <w:r>
        <w:rPr>
          <w:rFonts w:hint="eastAsia"/>
          <w:lang w:eastAsia="zh-CN"/>
        </w:rPr>
        <w:t>宏</w:t>
      </w:r>
      <w:r>
        <w:rPr>
          <w:lang w:eastAsia="zh-CN"/>
        </w:rPr>
        <w:t>、</w:t>
      </w:r>
      <w:r>
        <w:rPr>
          <w:rFonts w:hint="eastAsia"/>
          <w:lang w:eastAsia="zh-CN"/>
        </w:rPr>
        <w:t>吕佳高</w:t>
      </w:r>
      <w:r>
        <w:rPr>
          <w:lang w:eastAsia="zh-CN"/>
        </w:rPr>
        <w:t>、</w:t>
      </w:r>
      <w:r>
        <w:rPr>
          <w:rFonts w:hint="eastAsia"/>
          <w:lang w:eastAsia="zh-CN"/>
        </w:rPr>
        <w:t>闫</w:t>
      </w:r>
      <w:r>
        <w:rPr>
          <w:lang w:eastAsia="zh-CN"/>
        </w:rPr>
        <w:t>子超</w:t>
      </w:r>
    </w:p>
    <w:p w14:paraId="2DBD71DB" w14:textId="77777777" w:rsidR="008C74F0" w:rsidRDefault="008C74F0" w:rsidP="008C74F0">
      <w:pPr>
        <w:rPr>
          <w:lang w:eastAsia="zh-CN"/>
        </w:rPr>
      </w:pPr>
      <w:r w:rsidRPr="00DE0A44">
        <w:rPr>
          <w:color w:val="FF7A00" w:themeColor="accent1"/>
          <w:lang w:eastAsia="zh-CN"/>
        </w:rPr>
        <w:t>会议目标：</w:t>
      </w:r>
      <w:r>
        <w:rPr>
          <w:lang w:eastAsia="zh-CN"/>
        </w:rPr>
        <w:t>合并代码，</w:t>
      </w:r>
      <w:r>
        <w:rPr>
          <w:rFonts w:hint="eastAsia"/>
          <w:lang w:eastAsia="zh-CN"/>
        </w:rPr>
        <w:t>减少</w:t>
      </w:r>
      <w:r>
        <w:rPr>
          <w:lang w:eastAsia="zh-CN"/>
        </w:rPr>
        <w:t>错误。</w:t>
      </w:r>
    </w:p>
    <w:p w14:paraId="43AF69C0" w14:textId="521C0C48" w:rsidR="00A406A6" w:rsidRPr="00DE0A44" w:rsidRDefault="00A406A6" w:rsidP="008C74F0">
      <w:pPr>
        <w:rPr>
          <w:color w:val="FF7A00" w:themeColor="accent1"/>
          <w:lang w:eastAsia="zh-CN"/>
        </w:rPr>
      </w:pPr>
      <w:r w:rsidRPr="00DE0A44">
        <w:rPr>
          <w:rFonts w:hint="eastAsia"/>
          <w:color w:val="FF7A00" w:themeColor="accent1"/>
          <w:lang w:eastAsia="zh-CN"/>
        </w:rPr>
        <w:t>会议</w:t>
      </w:r>
      <w:r w:rsidRPr="00DE0A44">
        <w:rPr>
          <w:color w:val="FF7A00" w:themeColor="accent1"/>
          <w:lang w:eastAsia="zh-CN"/>
        </w:rPr>
        <w:t>内容：</w:t>
      </w:r>
      <w:bookmarkStart w:id="0" w:name="_GoBack"/>
      <w:bookmarkEnd w:id="0"/>
    </w:p>
    <w:p w14:paraId="218180BD" w14:textId="7056E7E3" w:rsidR="00153DEF" w:rsidRDefault="0014757B" w:rsidP="004638A5">
      <w:pPr>
        <w:pStyle w:val="af8"/>
        <w:numPr>
          <w:ilvl w:val="0"/>
          <w:numId w:val="19"/>
        </w:numPr>
        <w:ind w:firstLineChars="0"/>
        <w:rPr>
          <w:lang w:eastAsia="zh-CN"/>
        </w:rPr>
      </w:pPr>
      <w:r>
        <w:rPr>
          <w:lang w:eastAsia="zh-CN"/>
        </w:rPr>
        <w:t>合并代码</w:t>
      </w:r>
    </w:p>
    <w:p w14:paraId="4309F709" w14:textId="73875534" w:rsidR="004638A5" w:rsidRDefault="00957059" w:rsidP="00335E09">
      <w:pPr>
        <w:pStyle w:val="af8"/>
        <w:numPr>
          <w:ilvl w:val="0"/>
          <w:numId w:val="20"/>
        </w:numPr>
        <w:ind w:firstLineChars="0"/>
        <w:rPr>
          <w:lang w:eastAsia="zh-CN"/>
        </w:rPr>
      </w:pPr>
      <w:r>
        <w:rPr>
          <w:lang w:eastAsia="zh-CN"/>
        </w:rPr>
        <w:t>每个人将代码提交</w:t>
      </w:r>
      <w:r>
        <w:rPr>
          <w:rFonts w:hint="eastAsia"/>
          <w:lang w:eastAsia="zh-CN"/>
        </w:rPr>
        <w:t>到</w:t>
      </w:r>
      <w:r>
        <w:rPr>
          <w:lang w:eastAsia="zh-CN"/>
        </w:rPr>
        <w:t>Github</w:t>
      </w:r>
      <w:r>
        <w:rPr>
          <w:lang w:eastAsia="zh-CN"/>
        </w:rPr>
        <w:t>上对应自己</w:t>
      </w:r>
      <w:r>
        <w:rPr>
          <w:rFonts w:hint="eastAsia"/>
          <w:lang w:eastAsia="zh-CN"/>
        </w:rPr>
        <w:t>的</w:t>
      </w:r>
      <w:r>
        <w:rPr>
          <w:lang w:eastAsia="zh-CN"/>
        </w:rPr>
        <w:t>分支</w:t>
      </w:r>
      <w:r w:rsidR="00464CDF">
        <w:rPr>
          <w:lang w:eastAsia="zh-CN"/>
        </w:rPr>
        <w:t>；</w:t>
      </w:r>
    </w:p>
    <w:p w14:paraId="09A0D064" w14:textId="2DDFA54C" w:rsidR="009678EA" w:rsidRDefault="00982084" w:rsidP="00335E09">
      <w:pPr>
        <w:pStyle w:val="af8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司</w:t>
      </w:r>
      <w:r>
        <w:rPr>
          <w:lang w:eastAsia="zh-CN"/>
        </w:rPr>
        <w:t>伟</w:t>
      </w:r>
      <w:r>
        <w:rPr>
          <w:rFonts w:hint="eastAsia"/>
          <w:lang w:eastAsia="zh-CN"/>
        </w:rPr>
        <w:t>宏</w:t>
      </w:r>
      <w:r>
        <w:rPr>
          <w:lang w:eastAsia="zh-CN"/>
        </w:rPr>
        <w:t>、</w:t>
      </w:r>
      <w:r>
        <w:rPr>
          <w:rFonts w:hint="eastAsia"/>
          <w:lang w:eastAsia="zh-CN"/>
        </w:rPr>
        <w:t>吕佳高</w:t>
      </w:r>
      <w:r w:rsidR="00CC078B">
        <w:rPr>
          <w:lang w:eastAsia="zh-CN"/>
        </w:rPr>
        <w:t>合并</w:t>
      </w:r>
      <w:r w:rsidR="003D57E9">
        <w:rPr>
          <w:lang w:eastAsia="zh-CN"/>
        </w:rPr>
        <w:t>词法分析，</w:t>
      </w:r>
      <w:r w:rsidR="001F357E">
        <w:rPr>
          <w:lang w:eastAsia="zh-CN"/>
        </w:rPr>
        <w:t>信号处理的代码</w:t>
      </w:r>
      <w:r w:rsidR="00D5561A">
        <w:rPr>
          <w:lang w:eastAsia="zh-CN"/>
        </w:rPr>
        <w:t>，</w:t>
      </w:r>
      <w:r w:rsidR="00D5561A">
        <w:rPr>
          <w:rFonts w:hint="eastAsia"/>
          <w:lang w:eastAsia="zh-CN"/>
        </w:rPr>
        <w:t>并</w:t>
      </w:r>
      <w:r w:rsidR="00926A0F">
        <w:rPr>
          <w:lang w:eastAsia="zh-CN"/>
        </w:rPr>
        <w:t>排除</w:t>
      </w:r>
      <w:r w:rsidR="00D5561A">
        <w:rPr>
          <w:lang w:eastAsia="zh-CN"/>
        </w:rPr>
        <w:t>错误</w:t>
      </w:r>
      <w:r w:rsidR="00464CDF">
        <w:rPr>
          <w:lang w:eastAsia="zh-CN"/>
        </w:rPr>
        <w:t>；</w:t>
      </w:r>
    </w:p>
    <w:p w14:paraId="2AD3E853" w14:textId="2D09B210" w:rsidR="00911159" w:rsidRDefault="00E71730" w:rsidP="00335E09">
      <w:pPr>
        <w:pStyle w:val="af8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尹航</w:t>
      </w:r>
      <w:r>
        <w:rPr>
          <w:lang w:eastAsia="zh-CN"/>
        </w:rPr>
        <w:t>、</w:t>
      </w:r>
      <w:r>
        <w:rPr>
          <w:rFonts w:hint="eastAsia"/>
          <w:lang w:eastAsia="zh-CN"/>
        </w:rPr>
        <w:t>闫</w:t>
      </w:r>
      <w:r>
        <w:rPr>
          <w:lang w:eastAsia="zh-CN"/>
        </w:rPr>
        <w:t>子超</w:t>
      </w:r>
      <w:r w:rsidR="00FF1405">
        <w:rPr>
          <w:lang w:eastAsia="zh-CN"/>
        </w:rPr>
        <w:t>合并</w:t>
      </w:r>
      <w:r w:rsidR="005F6713">
        <w:rPr>
          <w:lang w:eastAsia="zh-CN"/>
        </w:rPr>
        <w:t>通配符，</w:t>
      </w:r>
      <w:r w:rsidR="005F6713">
        <w:rPr>
          <w:rFonts w:hint="eastAsia"/>
          <w:lang w:eastAsia="zh-CN"/>
        </w:rPr>
        <w:t>管线</w:t>
      </w:r>
      <w:r w:rsidR="005F6713">
        <w:rPr>
          <w:lang w:eastAsia="zh-CN"/>
        </w:rPr>
        <w:t>操作的</w:t>
      </w:r>
      <w:r w:rsidR="00FF1405">
        <w:rPr>
          <w:lang w:eastAsia="zh-CN"/>
        </w:rPr>
        <w:t>代码</w:t>
      </w:r>
      <w:r w:rsidR="00926A0F">
        <w:rPr>
          <w:lang w:eastAsia="zh-CN"/>
        </w:rPr>
        <w:t>，</w:t>
      </w:r>
      <w:r w:rsidR="00926A0F">
        <w:rPr>
          <w:rFonts w:hint="eastAsia"/>
          <w:lang w:eastAsia="zh-CN"/>
        </w:rPr>
        <w:t>并</w:t>
      </w:r>
      <w:r w:rsidR="00926A0F">
        <w:rPr>
          <w:lang w:eastAsia="zh-CN"/>
        </w:rPr>
        <w:t>排除错误</w:t>
      </w:r>
      <w:r w:rsidR="00FF1405">
        <w:rPr>
          <w:lang w:eastAsia="zh-CN"/>
        </w:rPr>
        <w:t>；</w:t>
      </w:r>
    </w:p>
    <w:p w14:paraId="55D5CA76" w14:textId="1B9E9A00" w:rsidR="00171297" w:rsidRDefault="00904450" w:rsidP="00335E09">
      <w:pPr>
        <w:pStyle w:val="af8"/>
        <w:numPr>
          <w:ilvl w:val="0"/>
          <w:numId w:val="20"/>
        </w:numPr>
        <w:ind w:firstLineChars="0"/>
        <w:rPr>
          <w:lang w:eastAsia="zh-CN"/>
        </w:rPr>
      </w:pPr>
      <w:r>
        <w:rPr>
          <w:lang w:eastAsia="zh-CN"/>
        </w:rPr>
        <w:t>代码总合并</w:t>
      </w:r>
      <w:r w:rsidR="00991E57">
        <w:rPr>
          <w:lang w:eastAsia="zh-CN"/>
        </w:rPr>
        <w:t>，和</w:t>
      </w:r>
      <w:r w:rsidR="00991E57">
        <w:rPr>
          <w:rFonts w:hint="eastAsia"/>
          <w:lang w:eastAsia="zh-CN"/>
        </w:rPr>
        <w:t>最终</w:t>
      </w:r>
      <w:r w:rsidR="00991E57">
        <w:rPr>
          <w:lang w:eastAsia="zh-CN"/>
        </w:rPr>
        <w:t>错误检查</w:t>
      </w:r>
      <w:r>
        <w:rPr>
          <w:lang w:eastAsia="zh-CN"/>
        </w:rPr>
        <w:t>。</w:t>
      </w:r>
    </w:p>
    <w:sectPr w:rsidR="00171297">
      <w:footerReference w:type="default" r:id="rId7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C8DEC" w14:textId="77777777" w:rsidR="00000BF8" w:rsidRDefault="00000BF8">
      <w:pPr>
        <w:spacing w:after="0" w:line="240" w:lineRule="auto"/>
      </w:pPr>
      <w:r>
        <w:separator/>
      </w:r>
    </w:p>
  </w:endnote>
  <w:endnote w:type="continuationSeparator" w:id="0">
    <w:p w14:paraId="70A132F9" w14:textId="77777777" w:rsidR="00000BF8" w:rsidRDefault="00000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737F1" w14:textId="77777777" w:rsidR="00C176DA" w:rsidRDefault="00000BF8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A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62EE8" w14:textId="77777777" w:rsidR="00000BF8" w:rsidRDefault="00000BF8">
      <w:pPr>
        <w:spacing w:after="0" w:line="240" w:lineRule="auto"/>
      </w:pPr>
      <w:r>
        <w:separator/>
      </w:r>
    </w:p>
  </w:footnote>
  <w:footnote w:type="continuationSeparator" w:id="0">
    <w:p w14:paraId="226F2B9E" w14:textId="77777777" w:rsidR="00000BF8" w:rsidRDefault="00000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DC0FCB"/>
    <w:multiLevelType w:val="hybridMultilevel"/>
    <w:tmpl w:val="E6F6ECDA"/>
    <w:lvl w:ilvl="0" w:tplc="BB8C7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A29EF"/>
    <w:multiLevelType w:val="hybridMultilevel"/>
    <w:tmpl w:val="9E466338"/>
    <w:lvl w:ilvl="0" w:tplc="63BED2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D73302E"/>
    <w:multiLevelType w:val="hybridMultilevel"/>
    <w:tmpl w:val="F8800266"/>
    <w:lvl w:ilvl="0" w:tplc="D6DE9E6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D842899"/>
    <w:multiLevelType w:val="hybridMultilevel"/>
    <w:tmpl w:val="1EB0A400"/>
    <w:lvl w:ilvl="0" w:tplc="32F67AF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4"/>
  </w:num>
  <w:num w:numId="18">
    <w:abstractNumId w:val="13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B6"/>
    <w:rsid w:val="00000BF8"/>
    <w:rsid w:val="00001D94"/>
    <w:rsid w:val="00005A70"/>
    <w:rsid w:val="00010332"/>
    <w:rsid w:val="00015356"/>
    <w:rsid w:val="00031A21"/>
    <w:rsid w:val="00061397"/>
    <w:rsid w:val="00081E9D"/>
    <w:rsid w:val="000870F2"/>
    <w:rsid w:val="000A436F"/>
    <w:rsid w:val="000B271B"/>
    <w:rsid w:val="000C067E"/>
    <w:rsid w:val="000D1B94"/>
    <w:rsid w:val="000E008B"/>
    <w:rsid w:val="000E4CC8"/>
    <w:rsid w:val="000F06A5"/>
    <w:rsid w:val="000F39AC"/>
    <w:rsid w:val="001047E4"/>
    <w:rsid w:val="001102BF"/>
    <w:rsid w:val="001105B1"/>
    <w:rsid w:val="001127AC"/>
    <w:rsid w:val="00122F32"/>
    <w:rsid w:val="0013551B"/>
    <w:rsid w:val="0013752D"/>
    <w:rsid w:val="00145E26"/>
    <w:rsid w:val="0014757B"/>
    <w:rsid w:val="00153DEF"/>
    <w:rsid w:val="00171297"/>
    <w:rsid w:val="00191797"/>
    <w:rsid w:val="00192C9F"/>
    <w:rsid w:val="001C70A7"/>
    <w:rsid w:val="001D090E"/>
    <w:rsid w:val="001D2547"/>
    <w:rsid w:val="001D6021"/>
    <w:rsid w:val="001F357E"/>
    <w:rsid w:val="00206E45"/>
    <w:rsid w:val="002306DB"/>
    <w:rsid w:val="00233521"/>
    <w:rsid w:val="002506C0"/>
    <w:rsid w:val="00263B08"/>
    <w:rsid w:val="00275EF5"/>
    <w:rsid w:val="002854E8"/>
    <w:rsid w:val="00285B49"/>
    <w:rsid w:val="00287202"/>
    <w:rsid w:val="0029676C"/>
    <w:rsid w:val="002A02C1"/>
    <w:rsid w:val="002A2EA6"/>
    <w:rsid w:val="002B54BC"/>
    <w:rsid w:val="002C1683"/>
    <w:rsid w:val="002D135C"/>
    <w:rsid w:val="002D14BD"/>
    <w:rsid w:val="002D1DD9"/>
    <w:rsid w:val="002E1459"/>
    <w:rsid w:val="002E15AA"/>
    <w:rsid w:val="002F38AD"/>
    <w:rsid w:val="002F7C91"/>
    <w:rsid w:val="003056F2"/>
    <w:rsid w:val="0031618E"/>
    <w:rsid w:val="00317EA9"/>
    <w:rsid w:val="0032740C"/>
    <w:rsid w:val="00331629"/>
    <w:rsid w:val="00335E09"/>
    <w:rsid w:val="00336216"/>
    <w:rsid w:val="00337D33"/>
    <w:rsid w:val="0034029D"/>
    <w:rsid w:val="00344A40"/>
    <w:rsid w:val="003550BA"/>
    <w:rsid w:val="00356E1D"/>
    <w:rsid w:val="003774B7"/>
    <w:rsid w:val="003778B9"/>
    <w:rsid w:val="0039161A"/>
    <w:rsid w:val="003A0238"/>
    <w:rsid w:val="003A6727"/>
    <w:rsid w:val="003B1AA7"/>
    <w:rsid w:val="003C1B57"/>
    <w:rsid w:val="003D09E4"/>
    <w:rsid w:val="003D3504"/>
    <w:rsid w:val="003D57E9"/>
    <w:rsid w:val="003D68BE"/>
    <w:rsid w:val="003D77B7"/>
    <w:rsid w:val="003E12FD"/>
    <w:rsid w:val="00437132"/>
    <w:rsid w:val="004638A5"/>
    <w:rsid w:val="00464CDF"/>
    <w:rsid w:val="00465A71"/>
    <w:rsid w:val="00465D69"/>
    <w:rsid w:val="00485D98"/>
    <w:rsid w:val="00493B6F"/>
    <w:rsid w:val="00495D19"/>
    <w:rsid w:val="004A3487"/>
    <w:rsid w:val="004A4DEC"/>
    <w:rsid w:val="004B2896"/>
    <w:rsid w:val="004B387F"/>
    <w:rsid w:val="004C0C10"/>
    <w:rsid w:val="004C5C8C"/>
    <w:rsid w:val="004C674A"/>
    <w:rsid w:val="004E1670"/>
    <w:rsid w:val="004E3035"/>
    <w:rsid w:val="004F76BE"/>
    <w:rsid w:val="005025B6"/>
    <w:rsid w:val="00506276"/>
    <w:rsid w:val="00506D75"/>
    <w:rsid w:val="00554835"/>
    <w:rsid w:val="0055723A"/>
    <w:rsid w:val="00571162"/>
    <w:rsid w:val="00575F82"/>
    <w:rsid w:val="005810C7"/>
    <w:rsid w:val="00581910"/>
    <w:rsid w:val="005B3556"/>
    <w:rsid w:val="005B7D00"/>
    <w:rsid w:val="005C1AA8"/>
    <w:rsid w:val="005C4944"/>
    <w:rsid w:val="005F5047"/>
    <w:rsid w:val="005F6713"/>
    <w:rsid w:val="00622EAC"/>
    <w:rsid w:val="006425D1"/>
    <w:rsid w:val="00655A96"/>
    <w:rsid w:val="00682BFA"/>
    <w:rsid w:val="006B2CCD"/>
    <w:rsid w:val="006C7A40"/>
    <w:rsid w:val="006D319F"/>
    <w:rsid w:val="006D6022"/>
    <w:rsid w:val="006F03C0"/>
    <w:rsid w:val="006F116B"/>
    <w:rsid w:val="006F12A1"/>
    <w:rsid w:val="00722FFC"/>
    <w:rsid w:val="00732033"/>
    <w:rsid w:val="00732CB6"/>
    <w:rsid w:val="00776FB2"/>
    <w:rsid w:val="007A5A1A"/>
    <w:rsid w:val="007A619D"/>
    <w:rsid w:val="007D0637"/>
    <w:rsid w:val="008067CB"/>
    <w:rsid w:val="00810E54"/>
    <w:rsid w:val="00821870"/>
    <w:rsid w:val="00826505"/>
    <w:rsid w:val="00831B20"/>
    <w:rsid w:val="0083696D"/>
    <w:rsid w:val="00857E46"/>
    <w:rsid w:val="00872330"/>
    <w:rsid w:val="00872D3B"/>
    <w:rsid w:val="00886B8F"/>
    <w:rsid w:val="008A294F"/>
    <w:rsid w:val="008C2E9E"/>
    <w:rsid w:val="008C6D48"/>
    <w:rsid w:val="008C74F0"/>
    <w:rsid w:val="008D1019"/>
    <w:rsid w:val="008E1ABD"/>
    <w:rsid w:val="008E7FFC"/>
    <w:rsid w:val="008F7A0C"/>
    <w:rsid w:val="00904450"/>
    <w:rsid w:val="009048CF"/>
    <w:rsid w:val="009069A5"/>
    <w:rsid w:val="00911159"/>
    <w:rsid w:val="009126D6"/>
    <w:rsid w:val="0092353D"/>
    <w:rsid w:val="00926A0F"/>
    <w:rsid w:val="00930CB4"/>
    <w:rsid w:val="0094654B"/>
    <w:rsid w:val="009467C2"/>
    <w:rsid w:val="0095159F"/>
    <w:rsid w:val="00956FDD"/>
    <w:rsid w:val="00957059"/>
    <w:rsid w:val="00966DA4"/>
    <w:rsid w:val="009678EA"/>
    <w:rsid w:val="00982084"/>
    <w:rsid w:val="009827E0"/>
    <w:rsid w:val="00991E57"/>
    <w:rsid w:val="0099508B"/>
    <w:rsid w:val="009A532B"/>
    <w:rsid w:val="009B1273"/>
    <w:rsid w:val="009B29AD"/>
    <w:rsid w:val="009B4D9B"/>
    <w:rsid w:val="009B6D89"/>
    <w:rsid w:val="009C7458"/>
    <w:rsid w:val="009D5EA9"/>
    <w:rsid w:val="009D6E41"/>
    <w:rsid w:val="009D794E"/>
    <w:rsid w:val="009E6CC7"/>
    <w:rsid w:val="009F3DE9"/>
    <w:rsid w:val="00A00CB5"/>
    <w:rsid w:val="00A06E99"/>
    <w:rsid w:val="00A1086C"/>
    <w:rsid w:val="00A25F05"/>
    <w:rsid w:val="00A406A6"/>
    <w:rsid w:val="00A568A7"/>
    <w:rsid w:val="00A606AF"/>
    <w:rsid w:val="00A62872"/>
    <w:rsid w:val="00A634A7"/>
    <w:rsid w:val="00A6447A"/>
    <w:rsid w:val="00A73F35"/>
    <w:rsid w:val="00A806A9"/>
    <w:rsid w:val="00A86E7F"/>
    <w:rsid w:val="00AA5B1A"/>
    <w:rsid w:val="00AE7E7C"/>
    <w:rsid w:val="00AF2358"/>
    <w:rsid w:val="00B05EB8"/>
    <w:rsid w:val="00B128BE"/>
    <w:rsid w:val="00B3727F"/>
    <w:rsid w:val="00B4034A"/>
    <w:rsid w:val="00B46DE6"/>
    <w:rsid w:val="00B64465"/>
    <w:rsid w:val="00B677A9"/>
    <w:rsid w:val="00BA21A0"/>
    <w:rsid w:val="00BC4258"/>
    <w:rsid w:val="00BC5439"/>
    <w:rsid w:val="00BD1842"/>
    <w:rsid w:val="00BE1D4E"/>
    <w:rsid w:val="00BE2FAD"/>
    <w:rsid w:val="00BE43D8"/>
    <w:rsid w:val="00C02110"/>
    <w:rsid w:val="00C176DA"/>
    <w:rsid w:val="00C21FF4"/>
    <w:rsid w:val="00C22E0F"/>
    <w:rsid w:val="00C3242C"/>
    <w:rsid w:val="00C476EA"/>
    <w:rsid w:val="00C6039D"/>
    <w:rsid w:val="00C60ED5"/>
    <w:rsid w:val="00C86AFC"/>
    <w:rsid w:val="00C93E63"/>
    <w:rsid w:val="00C940D5"/>
    <w:rsid w:val="00C9664E"/>
    <w:rsid w:val="00CB237B"/>
    <w:rsid w:val="00CB4448"/>
    <w:rsid w:val="00CB518B"/>
    <w:rsid w:val="00CC078B"/>
    <w:rsid w:val="00CD60C8"/>
    <w:rsid w:val="00CE5FFD"/>
    <w:rsid w:val="00CF5B17"/>
    <w:rsid w:val="00D02493"/>
    <w:rsid w:val="00D037BC"/>
    <w:rsid w:val="00D04DE0"/>
    <w:rsid w:val="00D17142"/>
    <w:rsid w:val="00D21BD6"/>
    <w:rsid w:val="00D30053"/>
    <w:rsid w:val="00D30A81"/>
    <w:rsid w:val="00D36654"/>
    <w:rsid w:val="00D4608F"/>
    <w:rsid w:val="00D51DC4"/>
    <w:rsid w:val="00D5273A"/>
    <w:rsid w:val="00D5561A"/>
    <w:rsid w:val="00D87C9A"/>
    <w:rsid w:val="00DA2E4D"/>
    <w:rsid w:val="00DE0A44"/>
    <w:rsid w:val="00DE6F78"/>
    <w:rsid w:val="00E10C04"/>
    <w:rsid w:val="00E23FDB"/>
    <w:rsid w:val="00E25355"/>
    <w:rsid w:val="00E275ED"/>
    <w:rsid w:val="00E27DAD"/>
    <w:rsid w:val="00E31616"/>
    <w:rsid w:val="00E33EF8"/>
    <w:rsid w:val="00E34C4A"/>
    <w:rsid w:val="00E36D5D"/>
    <w:rsid w:val="00E3797A"/>
    <w:rsid w:val="00E46267"/>
    <w:rsid w:val="00E52B11"/>
    <w:rsid w:val="00E576A6"/>
    <w:rsid w:val="00E71730"/>
    <w:rsid w:val="00E7241C"/>
    <w:rsid w:val="00E90070"/>
    <w:rsid w:val="00E9500B"/>
    <w:rsid w:val="00EA5D8B"/>
    <w:rsid w:val="00EA7792"/>
    <w:rsid w:val="00EB15BF"/>
    <w:rsid w:val="00EC3E8F"/>
    <w:rsid w:val="00F16509"/>
    <w:rsid w:val="00F227F2"/>
    <w:rsid w:val="00F27E48"/>
    <w:rsid w:val="00F372AF"/>
    <w:rsid w:val="00F43509"/>
    <w:rsid w:val="00F5082F"/>
    <w:rsid w:val="00F648E9"/>
    <w:rsid w:val="00F75A4B"/>
    <w:rsid w:val="00F82EC7"/>
    <w:rsid w:val="00F83CAF"/>
    <w:rsid w:val="00FA684C"/>
    <w:rsid w:val="00FB3E25"/>
    <w:rsid w:val="00FB4FA8"/>
    <w:rsid w:val="00FB6087"/>
    <w:rsid w:val="00FD588B"/>
    <w:rsid w:val="00FE34A5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629B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90E"/>
    <w:pPr>
      <w:spacing w:after="260" w:line="360" w:lineRule="auto"/>
    </w:pPr>
    <w:rPr>
      <w:rFonts w:eastAsiaTheme="minorEastAsia"/>
      <w:lang w:val="en-GB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styleId="af2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4">
    <w:name w:val="header"/>
    <w:basedOn w:val="a"/>
    <w:link w:val="af5"/>
    <w:uiPriority w:val="99"/>
    <w:unhideWhenUsed/>
    <w:pPr>
      <w:spacing w:after="0" w:line="240" w:lineRule="auto"/>
    </w:pPr>
  </w:style>
  <w:style w:type="character" w:customStyle="1" w:styleId="af5">
    <w:name w:val="页眉字符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spacing w:after="0" w:line="240" w:lineRule="auto"/>
    </w:pPr>
  </w:style>
  <w:style w:type="character" w:customStyle="1" w:styleId="af7">
    <w:name w:val="页脚字符"/>
    <w:basedOn w:val="a0"/>
    <w:link w:val="af6"/>
    <w:uiPriority w:val="99"/>
  </w:style>
  <w:style w:type="paragraph" w:styleId="af8">
    <w:name w:val="List Paragraph"/>
    <w:basedOn w:val="a"/>
    <w:uiPriority w:val="34"/>
    <w:unhideWhenUsed/>
    <w:qFormat/>
    <w:rsid w:val="00230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Templates/A4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96"/>
    <w:rsid w:val="002C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3462A4700AC9449A60EF50407EC5AB">
    <w:name w:val="E83462A4700AC9449A60EF50407EC5AB"/>
    <w:pPr>
      <w:widowControl w:val="0"/>
      <w:jc w:val="both"/>
    </w:pPr>
  </w:style>
  <w:style w:type="paragraph" w:customStyle="1" w:styleId="33E116F79EABC044AB5F988161AC790B">
    <w:name w:val="33E116F79EABC044AB5F988161AC790B"/>
    <w:pPr>
      <w:widowControl w:val="0"/>
      <w:jc w:val="both"/>
    </w:pPr>
  </w:style>
  <w:style w:type="paragraph" w:customStyle="1" w:styleId="9C08A64068F520459A463457E5C9206A">
    <w:name w:val="9C08A64068F520459A463457E5C9206A"/>
    <w:pPr>
      <w:widowControl w:val="0"/>
      <w:jc w:val="both"/>
    </w:pPr>
  </w:style>
  <w:style w:type="paragraph" w:customStyle="1" w:styleId="7300663339EC1A44B0D4763862EEBB88">
    <w:name w:val="7300663339EC1A44B0D4763862EEBB8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61</TotalTime>
  <Pages>3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321</cp:revision>
  <dcterms:created xsi:type="dcterms:W3CDTF">2015-04-20T01:24:00Z</dcterms:created>
  <dcterms:modified xsi:type="dcterms:W3CDTF">2015-04-20T02:44:00Z</dcterms:modified>
</cp:coreProperties>
</file>